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qw la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234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lemonb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234.0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234.0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234.0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257.40000000000003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